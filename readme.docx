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059" w:rsidRDefault="00516059" w:rsidP="002D4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</w:pPr>
      <w:r>
        <w:rPr>
          <w:rFonts w:ascii="Courier New" w:eastAsia="Times New Roman" w:hAnsi="Courier New" w:cs="Courier New"/>
          <w:b/>
          <w:color w:val="000000"/>
          <w:sz w:val="32"/>
          <w:szCs w:val="32"/>
          <w:lang w:val="en-IN" w:eastAsia="en-IN"/>
        </w:rPr>
        <w:t xml:space="preserve"> Complete the installation following software</w:t>
      </w:r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br/>
      </w:r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br/>
      </w:r>
      <w:proofErr w:type="gramStart"/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1)Java</w:t>
      </w:r>
      <w:proofErr w:type="gramEnd"/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Jdk</w:t>
      </w:r>
      <w:proofErr w:type="spellEnd"/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 xml:space="preserve"> 1.8</w:t>
      </w:r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br/>
      </w:r>
      <w:r w:rsidR="002D4AD0" w:rsidRPr="002D4AD0"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br/>
        <w:t>2</w:t>
      </w:r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)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IntelliIDEA</w:t>
      </w:r>
      <w:proofErr w:type="spellEnd"/>
    </w:p>
    <w:p w:rsidR="002D4AD0" w:rsidRDefault="00516059" w:rsidP="00516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3)</w:t>
      </w:r>
      <w:proofErr w:type="spellStart"/>
      <w:r>
        <w:rPr>
          <w:rFonts w:ascii="Courier New" w:eastAsia="Times New Roman" w:hAnsi="Courier New" w:cs="Courier New"/>
          <w:color w:val="000000"/>
          <w:sz w:val="32"/>
          <w:szCs w:val="32"/>
          <w:lang w:val="en-IN" w:eastAsia="en-IN"/>
        </w:rPr>
        <w:t>opencsv</w:t>
      </w:r>
      <w:proofErr w:type="spellEnd"/>
    </w:p>
    <w:p w:rsidR="002D4AD0" w:rsidRDefault="002D4AD0">
      <w:pPr>
        <w:pStyle w:val="Title"/>
        <w:rPr>
          <w:sz w:val="40"/>
          <w:szCs w:val="40"/>
        </w:rPr>
      </w:pPr>
    </w:p>
    <w:p w:rsidR="00A10484" w:rsidRPr="00463F2E" w:rsidRDefault="00463F2E">
      <w:pPr>
        <w:pStyle w:val="Title"/>
        <w:rPr>
          <w:sz w:val="40"/>
          <w:szCs w:val="40"/>
        </w:rPr>
      </w:pPr>
      <w:r w:rsidRPr="00463F2E">
        <w:rPr>
          <w:sz w:val="40"/>
          <w:szCs w:val="40"/>
        </w:rPr>
        <w:t>Automated test folder Structure</w:t>
      </w:r>
    </w:p>
    <w:p w:rsidR="00463F2E" w:rsidRPr="00463F2E" w:rsidRDefault="00463F2E">
      <w:pPr>
        <w:pStyle w:val="Title"/>
        <w:rPr>
          <w:sz w:val="40"/>
          <w:szCs w:val="40"/>
        </w:rPr>
      </w:pPr>
    </w:p>
    <w:p w:rsidR="00855982" w:rsidRDefault="008875DB" w:rsidP="00463F2E">
      <w:r>
        <w:rPr>
          <w:noProof/>
        </w:rPr>
        <w:drawing>
          <wp:inline distT="0" distB="0" distL="0" distR="0">
            <wp:extent cx="5943600" cy="4260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2E" w:rsidRDefault="00463F2E" w:rsidP="00463F2E">
      <w:pPr>
        <w:rPr>
          <w:sz w:val="40"/>
          <w:szCs w:val="40"/>
        </w:rPr>
      </w:pPr>
      <w:r w:rsidRPr="00463F2E">
        <w:rPr>
          <w:sz w:val="40"/>
          <w:szCs w:val="40"/>
        </w:rPr>
        <w:t>Source folder Structure</w:t>
      </w:r>
    </w:p>
    <w:p w:rsidR="00463F2E" w:rsidRDefault="00516059" w:rsidP="00463F2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455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2E" w:rsidRDefault="00463F2E" w:rsidP="00463F2E">
      <w:pPr>
        <w:rPr>
          <w:sz w:val="40"/>
          <w:szCs w:val="40"/>
        </w:rPr>
      </w:pPr>
    </w:p>
    <w:p w:rsidR="00463F2E" w:rsidRDefault="00463F2E" w:rsidP="00463F2E">
      <w:pPr>
        <w:rPr>
          <w:sz w:val="40"/>
          <w:szCs w:val="40"/>
        </w:rPr>
      </w:pPr>
      <w:r>
        <w:rPr>
          <w:sz w:val="40"/>
          <w:szCs w:val="40"/>
        </w:rPr>
        <w:t>File Description</w:t>
      </w:r>
    </w:p>
    <w:p w:rsidR="00463F2E" w:rsidRDefault="00516059" w:rsidP="00463F2E">
      <w:pPr>
        <w:rPr>
          <w:sz w:val="40"/>
          <w:szCs w:val="40"/>
        </w:rPr>
      </w:pPr>
      <w:r>
        <w:rPr>
          <w:sz w:val="40"/>
          <w:szCs w:val="40"/>
        </w:rPr>
        <w:t xml:space="preserve">Pom.xml </w:t>
      </w:r>
    </w:p>
    <w:p w:rsidR="00516059" w:rsidRPr="00516059" w:rsidRDefault="00516059" w:rsidP="00463F2E">
      <w:pPr>
        <w:rPr>
          <w:rFonts w:cstheme="minorHAnsi"/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It is a </w:t>
      </w:r>
      <w:r w:rsidRPr="00516059">
        <w:rPr>
          <w:rFonts w:cstheme="minorHAnsi"/>
          <w:color w:val="222222"/>
          <w:sz w:val="32"/>
          <w:szCs w:val="32"/>
          <w:shd w:val="clear" w:color="auto" w:fill="FFFFFF"/>
        </w:rPr>
        <w:t>file that contains information about the project and configuration details used by Maven to build the project.</w:t>
      </w:r>
    </w:p>
    <w:p w:rsidR="00463F2E" w:rsidRDefault="00463F2E" w:rsidP="00463F2E">
      <w:pPr>
        <w:rPr>
          <w:rFonts w:cstheme="minorHAnsi"/>
          <w:sz w:val="32"/>
          <w:szCs w:val="32"/>
        </w:rPr>
      </w:pPr>
    </w:p>
    <w:p w:rsidR="00516059" w:rsidRDefault="00516059" w:rsidP="00463F2E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Drivers :</w:t>
      </w:r>
      <w:proofErr w:type="gramEnd"/>
      <w:r>
        <w:rPr>
          <w:rFonts w:cstheme="minorHAnsi"/>
          <w:sz w:val="32"/>
          <w:szCs w:val="32"/>
        </w:rPr>
        <w:t xml:space="preserve"> Store driver executable for all supported browser</w:t>
      </w:r>
    </w:p>
    <w:p w:rsidR="00516059" w:rsidRDefault="00516059" w:rsidP="00463F2E">
      <w:pPr>
        <w:rPr>
          <w:rFonts w:cstheme="minorHAnsi"/>
          <w:sz w:val="32"/>
          <w:szCs w:val="32"/>
        </w:rPr>
      </w:pPr>
    </w:p>
    <w:p w:rsidR="00516059" w:rsidRPr="00516059" w:rsidRDefault="00516059" w:rsidP="00463F2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463F2E" w:rsidRDefault="008875DB" w:rsidP="00463F2E">
      <w:pPr>
        <w:rPr>
          <w:sz w:val="40"/>
          <w:szCs w:val="40"/>
        </w:rPr>
      </w:pPr>
      <w:r>
        <w:rPr>
          <w:sz w:val="40"/>
          <w:szCs w:val="40"/>
        </w:rPr>
        <w:lastRenderedPageBreak/>
        <w:t>GenericKeywords.java</w:t>
      </w:r>
    </w:p>
    <w:p w:rsidR="008875DB" w:rsidRDefault="008875DB" w:rsidP="00463F2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3665DB3" wp14:editId="56FC75F4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DB" w:rsidRDefault="008875DB" w:rsidP="00463F2E">
      <w:pPr>
        <w:rPr>
          <w:sz w:val="40"/>
          <w:szCs w:val="40"/>
        </w:rPr>
      </w:pPr>
      <w:r>
        <w:rPr>
          <w:sz w:val="40"/>
          <w:szCs w:val="40"/>
        </w:rPr>
        <w:t xml:space="preserve">Store Global keywords and method can </w:t>
      </w:r>
      <w:proofErr w:type="gramStart"/>
      <w:r>
        <w:rPr>
          <w:sz w:val="40"/>
          <w:szCs w:val="40"/>
        </w:rPr>
        <w:t>used</w:t>
      </w:r>
      <w:proofErr w:type="gramEnd"/>
      <w:r>
        <w:rPr>
          <w:sz w:val="40"/>
          <w:szCs w:val="40"/>
        </w:rPr>
        <w:t xml:space="preserve"> across the </w:t>
      </w:r>
    </w:p>
    <w:p w:rsidR="008875DB" w:rsidRDefault="008875DB" w:rsidP="00463F2E">
      <w:pPr>
        <w:rPr>
          <w:sz w:val="40"/>
          <w:szCs w:val="40"/>
        </w:rPr>
      </w:pPr>
      <w:r>
        <w:rPr>
          <w:sz w:val="40"/>
          <w:szCs w:val="40"/>
        </w:rPr>
        <w:t>Automation projects</w:t>
      </w:r>
    </w:p>
    <w:p w:rsidR="008875DB" w:rsidRDefault="008875DB" w:rsidP="00463F2E">
      <w:pPr>
        <w:rPr>
          <w:sz w:val="40"/>
          <w:szCs w:val="40"/>
        </w:rPr>
      </w:pPr>
    </w:p>
    <w:p w:rsidR="008875DB" w:rsidRDefault="008875DB" w:rsidP="00463F2E">
      <w:pPr>
        <w:rPr>
          <w:sz w:val="40"/>
          <w:szCs w:val="40"/>
        </w:rPr>
      </w:pPr>
      <w:r>
        <w:rPr>
          <w:sz w:val="40"/>
          <w:szCs w:val="40"/>
        </w:rPr>
        <w:t xml:space="preserve">Utilities </w:t>
      </w:r>
      <w:proofErr w:type="gramStart"/>
      <w:r>
        <w:rPr>
          <w:sz w:val="40"/>
          <w:szCs w:val="40"/>
        </w:rPr>
        <w:t>Folder :</w:t>
      </w:r>
      <w:proofErr w:type="gramEnd"/>
      <w:r>
        <w:rPr>
          <w:sz w:val="40"/>
          <w:szCs w:val="40"/>
        </w:rPr>
        <w:t xml:space="preserve"> Store all Utilities classes used across the project</w:t>
      </w:r>
      <w:r w:rsidR="002D32CF">
        <w:rPr>
          <w:sz w:val="40"/>
          <w:szCs w:val="40"/>
        </w:rPr>
        <w:t xml:space="preserve"> </w:t>
      </w:r>
    </w:p>
    <w:p w:rsidR="008875DB" w:rsidRDefault="008875DB" w:rsidP="00463F2E">
      <w:pPr>
        <w:rPr>
          <w:sz w:val="40"/>
          <w:szCs w:val="40"/>
        </w:rPr>
      </w:pPr>
    </w:p>
    <w:p w:rsidR="008875DB" w:rsidRDefault="008875DB" w:rsidP="00463F2E">
      <w:pPr>
        <w:rPr>
          <w:sz w:val="40"/>
          <w:szCs w:val="40"/>
        </w:rPr>
      </w:pPr>
    </w:p>
    <w:p w:rsidR="008875DB" w:rsidRDefault="002D32CF" w:rsidP="00463F2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108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2E" w:rsidRDefault="00463F2E" w:rsidP="00463F2E">
      <w:pPr>
        <w:rPr>
          <w:sz w:val="40"/>
          <w:szCs w:val="40"/>
        </w:rPr>
      </w:pPr>
    </w:p>
    <w:p w:rsidR="00463F2E" w:rsidRDefault="002D32CF" w:rsidP="00463F2E">
      <w:pPr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proofErr w:type="gramStart"/>
      <w:r>
        <w:rPr>
          <w:sz w:val="40"/>
          <w:szCs w:val="40"/>
        </w:rPr>
        <w:t>Results :</w:t>
      </w:r>
      <w:proofErr w:type="gramEnd"/>
      <w:r>
        <w:rPr>
          <w:sz w:val="40"/>
          <w:szCs w:val="40"/>
        </w:rPr>
        <w:t xml:space="preserve"> Store Customized Html Test Report</w:t>
      </w:r>
    </w:p>
    <w:p w:rsidR="002D32CF" w:rsidRDefault="002D32CF" w:rsidP="00463F2E">
      <w:pPr>
        <w:rPr>
          <w:sz w:val="40"/>
          <w:szCs w:val="40"/>
        </w:rPr>
      </w:pPr>
      <w:r>
        <w:rPr>
          <w:sz w:val="40"/>
          <w:szCs w:val="40"/>
        </w:rPr>
        <w:t xml:space="preserve"> All test classes and </w:t>
      </w:r>
      <w:proofErr w:type="spellStart"/>
      <w:r>
        <w:rPr>
          <w:sz w:val="40"/>
          <w:szCs w:val="40"/>
        </w:rPr>
        <w:t>P</w:t>
      </w:r>
      <w:bookmarkStart w:id="0" w:name="_GoBack"/>
      <w:bookmarkEnd w:id="0"/>
      <w:r>
        <w:rPr>
          <w:sz w:val="40"/>
          <w:szCs w:val="40"/>
        </w:rPr>
        <w:t>agepactory</w:t>
      </w:r>
      <w:proofErr w:type="spellEnd"/>
      <w:r>
        <w:rPr>
          <w:sz w:val="40"/>
          <w:szCs w:val="40"/>
        </w:rPr>
        <w:t xml:space="preserve"> are store in </w:t>
      </w:r>
    </w:p>
    <w:p w:rsidR="002D32CF" w:rsidRDefault="002D32CF" w:rsidP="00463F2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 / test folder </w:t>
      </w:r>
    </w:p>
    <w:p w:rsidR="00463F2E" w:rsidRDefault="00463F2E" w:rsidP="00463F2E">
      <w:pPr>
        <w:rPr>
          <w:sz w:val="40"/>
          <w:szCs w:val="40"/>
        </w:rPr>
      </w:pPr>
    </w:p>
    <w:p w:rsidR="00442227" w:rsidRDefault="00442227" w:rsidP="00463F2E">
      <w:pPr>
        <w:rPr>
          <w:sz w:val="40"/>
          <w:szCs w:val="40"/>
        </w:rPr>
      </w:pPr>
    </w:p>
    <w:p w:rsidR="00246555" w:rsidRDefault="00246555" w:rsidP="00463F2E">
      <w:pPr>
        <w:rPr>
          <w:sz w:val="40"/>
          <w:szCs w:val="40"/>
        </w:rPr>
      </w:pPr>
    </w:p>
    <w:p w:rsidR="00442227" w:rsidRDefault="00442227" w:rsidP="00463F2E">
      <w:pPr>
        <w:rPr>
          <w:sz w:val="40"/>
          <w:szCs w:val="40"/>
        </w:rPr>
      </w:pPr>
    </w:p>
    <w:p w:rsidR="00442227" w:rsidRDefault="00442227" w:rsidP="00463F2E">
      <w:pPr>
        <w:rPr>
          <w:sz w:val="40"/>
          <w:szCs w:val="40"/>
        </w:rPr>
      </w:pPr>
    </w:p>
    <w:p w:rsidR="00463F2E" w:rsidRPr="00463F2E" w:rsidRDefault="00463F2E" w:rsidP="00463F2E">
      <w:pPr>
        <w:rPr>
          <w:sz w:val="40"/>
          <w:szCs w:val="40"/>
        </w:rPr>
      </w:pPr>
    </w:p>
    <w:sectPr w:rsidR="00463F2E" w:rsidRPr="00463F2E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104" w:rsidRDefault="00F85104" w:rsidP="00855982">
      <w:pPr>
        <w:spacing w:after="0" w:line="240" w:lineRule="auto"/>
      </w:pPr>
      <w:r>
        <w:separator/>
      </w:r>
    </w:p>
  </w:endnote>
  <w:endnote w:type="continuationSeparator" w:id="0">
    <w:p w:rsidR="00F85104" w:rsidRDefault="00F8510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104" w:rsidRDefault="00F85104" w:rsidP="00855982">
      <w:pPr>
        <w:spacing w:after="0" w:line="240" w:lineRule="auto"/>
      </w:pPr>
      <w:r>
        <w:separator/>
      </w:r>
    </w:p>
  </w:footnote>
  <w:footnote w:type="continuationSeparator" w:id="0">
    <w:p w:rsidR="00F85104" w:rsidRDefault="00F8510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2E"/>
    <w:rsid w:val="001D4362"/>
    <w:rsid w:val="00241FE5"/>
    <w:rsid w:val="00246555"/>
    <w:rsid w:val="002D32CF"/>
    <w:rsid w:val="002D4AD0"/>
    <w:rsid w:val="00442227"/>
    <w:rsid w:val="00463F2E"/>
    <w:rsid w:val="00516059"/>
    <w:rsid w:val="007833A7"/>
    <w:rsid w:val="007F0127"/>
    <w:rsid w:val="00855982"/>
    <w:rsid w:val="008875DB"/>
    <w:rsid w:val="00A10484"/>
    <w:rsid w:val="00F8510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F7FF"/>
  <w15:chartTrackingRefBased/>
  <w15:docId w15:val="{A669D6C4-8476-413A-9D32-F64422CD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ch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E4D6319-20AE-4635-87A1-94F375A5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Suchita kumari</dc:creator>
  <cp:lastModifiedBy>Suchita kumari</cp:lastModifiedBy>
  <cp:revision>4</cp:revision>
  <dcterms:created xsi:type="dcterms:W3CDTF">2017-10-25T20:57:00Z</dcterms:created>
  <dcterms:modified xsi:type="dcterms:W3CDTF">2017-10-26T14:15:00Z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